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360"/>
        <w:gridCol w:w="630"/>
        <w:gridCol w:w="7236"/>
      </w:tblGrid>
      <w:tr w:rsidR="000334C1" w:rsidRPr="00EC0F79" w14:paraId="73446C4F" w14:textId="77777777" w:rsidTr="00E16C7E">
        <w:trPr>
          <w:trHeight w:val="540"/>
        </w:trPr>
        <w:tc>
          <w:tcPr>
            <w:tcW w:w="540" w:type="dxa"/>
            <w:gridSpan w:val="3"/>
          </w:tcPr>
          <w:p w14:paraId="0B4CB667" w14:textId="7B26F8E2" w:rsidR="000334C1" w:rsidRDefault="000334C1"/>
        </w:tc>
        <w:tc>
          <w:tcPr>
            <w:tcW w:w="2340" w:type="dxa"/>
            <w:tcBorders>
              <w:bottom w:val="single" w:sz="4" w:space="0" w:color="FFFFFF" w:themeColor="background1"/>
            </w:tcBorders>
          </w:tcPr>
          <w:p w14:paraId="18FE4DDC" w14:textId="387A82D3" w:rsidR="000334C1" w:rsidRDefault="000334C1" w:rsidP="000334C1">
            <w:pPr>
              <w:pStyle w:val="Heading4"/>
            </w:pPr>
          </w:p>
        </w:tc>
        <w:tc>
          <w:tcPr>
            <w:tcW w:w="630" w:type="dxa"/>
            <w:gridSpan w:val="2"/>
          </w:tcPr>
          <w:p w14:paraId="6EFDB7FD" w14:textId="77777777" w:rsidR="000334C1" w:rsidRDefault="000334C1"/>
        </w:tc>
        <w:tc>
          <w:tcPr>
            <w:tcW w:w="630" w:type="dxa"/>
            <w:vMerge w:val="restart"/>
          </w:tcPr>
          <w:p w14:paraId="16885CE9" w14:textId="5AEDAF81" w:rsidR="000334C1" w:rsidRDefault="000334C1" w:rsidP="004A28EA"/>
        </w:tc>
        <w:tc>
          <w:tcPr>
            <w:tcW w:w="7236" w:type="dxa"/>
            <w:vMerge w:val="restart"/>
          </w:tcPr>
          <w:p w14:paraId="08611969" w14:textId="070C80E1" w:rsidR="000334C1" w:rsidRPr="00B578A3" w:rsidRDefault="00CE4122" w:rsidP="002E7306">
            <w:pPr>
              <w:pStyle w:val="Title"/>
              <w:rPr>
                <w:color w:val="auto"/>
                <w:lang w:val="it-IT"/>
              </w:rPr>
            </w:pPr>
            <w:r w:rsidRPr="00B578A3">
              <w:rPr>
                <w:color w:val="auto"/>
              </w:rPr>
              <w:t>Kendra Staver</w:t>
            </w:r>
          </w:p>
          <w:p w14:paraId="10187E8E" w14:textId="3BC81064" w:rsidR="000334C1" w:rsidRPr="000334C1" w:rsidRDefault="00CE4122" w:rsidP="002E7306">
            <w:pPr>
              <w:pStyle w:val="Subtitle"/>
              <w:rPr>
                <w:lang w:val="it-IT"/>
              </w:rPr>
            </w:pPr>
            <w:r>
              <w:t>Tech</w:t>
            </w:r>
            <w:r w:rsidR="00B351EF">
              <w:t>nical</w:t>
            </w:r>
            <w:r>
              <w:t xml:space="preserve"> Support</w:t>
            </w:r>
            <w:r w:rsidR="00B351EF">
              <w:t xml:space="preserve"> Specialist</w:t>
            </w:r>
          </w:p>
          <w:p w14:paraId="3DD07493" w14:textId="77777777" w:rsidR="00A5402E" w:rsidRDefault="00A5402E" w:rsidP="00EC0F79">
            <w:pPr>
              <w:pStyle w:val="Heading1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A5402E">
              <w:rPr>
                <w:b/>
                <w:bCs/>
                <w:sz w:val="32"/>
              </w:rPr>
              <w:t>Objective</w:t>
            </w:r>
            <w:r w:rsidR="00104EC3">
              <w:br/>
            </w:r>
            <w:r w:rsidR="000D3FC9" w:rsidRPr="000D3FC9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Proactive and results driven Technical Support Specialist currently looking to expand my career opportunities within my previous role or within Software Engineering.</w:t>
            </w:r>
          </w:p>
          <w:p w14:paraId="062BAA49" w14:textId="39599C5D" w:rsidR="000334C1" w:rsidRPr="00A5402E" w:rsidRDefault="00B71E96" w:rsidP="00A5402E">
            <w:pPr>
              <w:pStyle w:val="Heading1"/>
              <w:spacing w:line="120" w:lineRule="auto"/>
              <w:rPr>
                <w:sz w:val="32"/>
              </w:rPr>
            </w:pPr>
            <w:r w:rsidRPr="00A5402E">
              <w:rPr>
                <w:b/>
                <w:bCs/>
                <w:sz w:val="32"/>
              </w:rPr>
              <w:t>Experience</w:t>
            </w:r>
          </w:p>
          <w:p w14:paraId="5430689E" w14:textId="76FA1A0E" w:rsidR="000334C1" w:rsidRPr="00B578A3" w:rsidRDefault="00567ECB" w:rsidP="00EC0F79">
            <w:pPr>
              <w:pStyle w:val="Heading2"/>
              <w:rPr>
                <w:b/>
                <w:color w:val="auto"/>
                <w:sz w:val="28"/>
                <w:szCs w:val="28"/>
              </w:rPr>
            </w:pPr>
            <w:r w:rsidRPr="00B578A3">
              <w:rPr>
                <w:b/>
                <w:color w:val="auto"/>
                <w:sz w:val="28"/>
                <w:szCs w:val="28"/>
              </w:rPr>
              <w:t>Technical Support Specialist 1</w:t>
            </w:r>
          </w:p>
          <w:p w14:paraId="73C67495" w14:textId="69DA8607" w:rsidR="001F3DED" w:rsidRPr="00B578A3" w:rsidRDefault="001F3DED" w:rsidP="001F3DED">
            <w:pPr>
              <w:rPr>
                <w:color w:val="auto"/>
              </w:rPr>
            </w:pPr>
            <w:r w:rsidRPr="00B578A3">
              <w:rPr>
                <w:color w:val="auto"/>
              </w:rPr>
              <w:t>Insight Global</w:t>
            </w:r>
          </w:p>
          <w:p w14:paraId="602A54C8" w14:textId="77777777" w:rsidR="000334C1" w:rsidRPr="00B578A3" w:rsidRDefault="002D2AFE" w:rsidP="00EC0F79">
            <w:pPr>
              <w:pStyle w:val="Heading3"/>
              <w:rPr>
                <w:color w:val="auto"/>
              </w:rPr>
            </w:pPr>
            <w:r w:rsidRPr="00B578A3">
              <w:rPr>
                <w:color w:val="auto"/>
              </w:rPr>
              <w:t xml:space="preserve">Jan. 2019 </w:t>
            </w:r>
            <w:r w:rsidR="000334C1" w:rsidRPr="00B578A3">
              <w:rPr>
                <w:color w:val="auto"/>
              </w:rPr>
              <w:t>-</w:t>
            </w:r>
            <w:r w:rsidRPr="00B578A3">
              <w:rPr>
                <w:color w:val="auto"/>
              </w:rPr>
              <w:t xml:space="preserve"> Mar. 2019</w:t>
            </w:r>
          </w:p>
          <w:p w14:paraId="6869248F" w14:textId="0E92D57F" w:rsidR="004B74E9" w:rsidRPr="00B578A3" w:rsidRDefault="009478BA" w:rsidP="004354C3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color w:val="auto"/>
                <w:sz w:val="22"/>
                <w:szCs w:val="22"/>
              </w:rPr>
            </w:pPr>
            <w:r w:rsidRPr="00B578A3">
              <w:rPr>
                <w:color w:val="auto"/>
                <w:sz w:val="22"/>
                <w:szCs w:val="22"/>
              </w:rPr>
              <w:t>Troubleshoot a</w:t>
            </w:r>
            <w:r w:rsidR="007457AF" w:rsidRPr="00B578A3">
              <w:rPr>
                <w:color w:val="auto"/>
                <w:sz w:val="22"/>
                <w:szCs w:val="22"/>
              </w:rPr>
              <w:t>n</w:t>
            </w:r>
            <w:r w:rsidRPr="00B578A3">
              <w:rPr>
                <w:color w:val="auto"/>
                <w:sz w:val="22"/>
                <w:szCs w:val="22"/>
              </w:rPr>
              <w:t>d suppor</w:t>
            </w:r>
            <w:r w:rsidR="006602AF" w:rsidRPr="00B578A3">
              <w:rPr>
                <w:color w:val="auto"/>
                <w:sz w:val="22"/>
                <w:szCs w:val="22"/>
              </w:rPr>
              <w:t>t</w:t>
            </w:r>
            <w:r w:rsidRPr="00B578A3">
              <w:rPr>
                <w:color w:val="auto"/>
                <w:sz w:val="22"/>
                <w:szCs w:val="22"/>
              </w:rPr>
              <w:t xml:space="preserve"> Stanford accounts</w:t>
            </w:r>
            <w:r w:rsidR="00044EC8" w:rsidRPr="00B578A3">
              <w:rPr>
                <w:color w:val="auto"/>
                <w:sz w:val="22"/>
                <w:szCs w:val="22"/>
              </w:rPr>
              <w:t xml:space="preserve"> affiliated software</w:t>
            </w:r>
            <w:r w:rsidR="00022A31" w:rsidRPr="00B578A3">
              <w:rPr>
                <w:color w:val="auto"/>
                <w:sz w:val="22"/>
                <w:szCs w:val="22"/>
              </w:rPr>
              <w:t xml:space="preserve"> remotely via phone, email, and instant messaging.</w:t>
            </w:r>
          </w:p>
          <w:p w14:paraId="53035F43" w14:textId="6FB81C0A" w:rsidR="000334C1" w:rsidRPr="00B578A3" w:rsidRDefault="004B74E9" w:rsidP="004B74E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color w:val="auto"/>
                <w:sz w:val="22"/>
                <w:szCs w:val="22"/>
              </w:rPr>
            </w:pPr>
            <w:r w:rsidRPr="00B578A3">
              <w:rPr>
                <w:color w:val="auto"/>
                <w:sz w:val="22"/>
                <w:szCs w:val="22"/>
              </w:rPr>
              <w:t>Determine if field teams needed to be dispatched if problem could not be resolved remotely.</w:t>
            </w:r>
          </w:p>
          <w:p w14:paraId="436A68AD" w14:textId="0061DABE" w:rsidR="000334C1" w:rsidRPr="00B578A3" w:rsidRDefault="00567ECB" w:rsidP="00D95726">
            <w:pPr>
              <w:pStyle w:val="Heading2"/>
              <w:rPr>
                <w:b/>
                <w:color w:val="auto"/>
                <w:sz w:val="28"/>
                <w:szCs w:val="28"/>
              </w:rPr>
            </w:pPr>
            <w:r w:rsidRPr="00B578A3">
              <w:rPr>
                <w:b/>
                <w:color w:val="auto"/>
                <w:sz w:val="28"/>
                <w:szCs w:val="28"/>
              </w:rPr>
              <w:t>Helpdesk Specialist</w:t>
            </w:r>
          </w:p>
          <w:p w14:paraId="45114F37" w14:textId="21C0F1A3" w:rsidR="001F3DED" w:rsidRPr="00B578A3" w:rsidRDefault="001F3DED" w:rsidP="001F3DED">
            <w:pPr>
              <w:rPr>
                <w:color w:val="auto"/>
              </w:rPr>
            </w:pPr>
            <w:r w:rsidRPr="00B578A3">
              <w:rPr>
                <w:color w:val="auto"/>
              </w:rPr>
              <w:t>Terralogic Inc.</w:t>
            </w:r>
          </w:p>
          <w:p w14:paraId="515ECBCE" w14:textId="5F0FE7AC" w:rsidR="000334C1" w:rsidRPr="00B578A3" w:rsidRDefault="002D2AFE" w:rsidP="00413559">
            <w:pPr>
              <w:pStyle w:val="Heading3"/>
              <w:rPr>
                <w:color w:val="auto"/>
              </w:rPr>
            </w:pPr>
            <w:r w:rsidRPr="00B578A3">
              <w:rPr>
                <w:color w:val="auto"/>
              </w:rPr>
              <w:t>Apr. 2018 - Jul. 2018</w:t>
            </w:r>
          </w:p>
          <w:p w14:paraId="519A36A2" w14:textId="122FEE15" w:rsidR="00B71E96" w:rsidRPr="00B578A3" w:rsidRDefault="00B71E96" w:rsidP="004354C3">
            <w:pPr>
              <w:pStyle w:val="ListParagraph"/>
              <w:numPr>
                <w:ilvl w:val="0"/>
                <w:numId w:val="11"/>
              </w:numPr>
              <w:rPr>
                <w:color w:val="auto"/>
                <w:sz w:val="22"/>
                <w:szCs w:val="22"/>
              </w:rPr>
            </w:pPr>
            <w:r w:rsidRPr="00B578A3">
              <w:rPr>
                <w:color w:val="auto"/>
                <w:sz w:val="22"/>
                <w:szCs w:val="22"/>
              </w:rPr>
              <w:t>Administration of hardware inventories for international locations.</w:t>
            </w:r>
          </w:p>
          <w:p w14:paraId="64374951" w14:textId="77777777" w:rsidR="00B71E96" w:rsidRPr="00B578A3" w:rsidRDefault="00B71E96" w:rsidP="00413559">
            <w:pPr>
              <w:pStyle w:val="ListParagraph"/>
              <w:numPr>
                <w:ilvl w:val="0"/>
                <w:numId w:val="11"/>
              </w:numPr>
              <w:rPr>
                <w:color w:val="auto"/>
                <w:sz w:val="22"/>
                <w:szCs w:val="22"/>
              </w:rPr>
            </w:pPr>
            <w:r w:rsidRPr="00B578A3">
              <w:rPr>
                <w:color w:val="auto"/>
                <w:sz w:val="22"/>
                <w:szCs w:val="22"/>
              </w:rPr>
              <w:t>Deploy and deprovision end user hardware.</w:t>
            </w:r>
          </w:p>
          <w:p w14:paraId="773E5EED" w14:textId="39BEB51F" w:rsidR="00413559" w:rsidRPr="00B578A3" w:rsidRDefault="00B71E96" w:rsidP="00413559">
            <w:pPr>
              <w:pStyle w:val="ListParagraph"/>
              <w:numPr>
                <w:ilvl w:val="0"/>
                <w:numId w:val="11"/>
              </w:numPr>
              <w:rPr>
                <w:color w:val="auto"/>
                <w:sz w:val="22"/>
                <w:szCs w:val="22"/>
              </w:rPr>
            </w:pPr>
            <w:r w:rsidRPr="00B578A3">
              <w:rPr>
                <w:color w:val="auto"/>
                <w:sz w:val="22"/>
                <w:szCs w:val="22"/>
              </w:rPr>
              <w:t>Provide technical support for executives at Katerra Inc.</w:t>
            </w:r>
          </w:p>
          <w:p w14:paraId="3CBD738E" w14:textId="0202B423" w:rsidR="000334C1" w:rsidRPr="00B578A3" w:rsidRDefault="00567ECB" w:rsidP="00D95726">
            <w:pPr>
              <w:pStyle w:val="Heading2"/>
              <w:rPr>
                <w:b/>
                <w:bCs/>
                <w:color w:val="auto"/>
                <w:sz w:val="28"/>
                <w:szCs w:val="28"/>
              </w:rPr>
            </w:pPr>
            <w:r w:rsidRPr="00B578A3">
              <w:rPr>
                <w:b/>
                <w:bCs/>
                <w:color w:val="auto"/>
                <w:sz w:val="28"/>
                <w:szCs w:val="28"/>
              </w:rPr>
              <w:t>Technology Support Specialist 1</w:t>
            </w:r>
          </w:p>
          <w:p w14:paraId="3CC565DA" w14:textId="002E42D1" w:rsidR="001F3DED" w:rsidRPr="00B578A3" w:rsidRDefault="001F3DED" w:rsidP="001F3DED">
            <w:pPr>
              <w:rPr>
                <w:color w:val="auto"/>
              </w:rPr>
            </w:pPr>
            <w:r w:rsidRPr="00B578A3">
              <w:rPr>
                <w:color w:val="auto"/>
              </w:rPr>
              <w:t>Berkshire Hathaway Homestate Companies</w:t>
            </w:r>
          </w:p>
          <w:p w14:paraId="4B06E0A2" w14:textId="4CB7EC5E" w:rsidR="000334C1" w:rsidRPr="00B578A3" w:rsidRDefault="002D2AFE" w:rsidP="00D95726">
            <w:pPr>
              <w:pStyle w:val="Heading3"/>
              <w:rPr>
                <w:color w:val="auto"/>
              </w:rPr>
            </w:pPr>
            <w:r w:rsidRPr="00B578A3">
              <w:rPr>
                <w:color w:val="auto"/>
              </w:rPr>
              <w:t>Jan. 2017 - Feb. 2018</w:t>
            </w:r>
          </w:p>
          <w:p w14:paraId="46F3C071" w14:textId="2FE93B36" w:rsidR="00CC0F86" w:rsidRPr="00B578A3" w:rsidRDefault="00CC0F86" w:rsidP="00CC0F86">
            <w:pPr>
              <w:pStyle w:val="ListParagraph"/>
              <w:numPr>
                <w:ilvl w:val="0"/>
                <w:numId w:val="8"/>
              </w:numPr>
              <w:rPr>
                <w:color w:val="auto"/>
                <w:sz w:val="22"/>
                <w:szCs w:val="22"/>
                <w:lang w:val="it-IT"/>
              </w:rPr>
            </w:pPr>
            <w:r w:rsidRPr="00B578A3">
              <w:rPr>
                <w:color w:val="auto"/>
                <w:sz w:val="22"/>
                <w:szCs w:val="22"/>
              </w:rPr>
              <w:t>Lead my team on cleaning and reorganizing domain objects in ADUC prior to migra</w:t>
            </w:r>
            <w:r w:rsidR="00473B41" w:rsidRPr="00B578A3">
              <w:rPr>
                <w:color w:val="auto"/>
                <w:sz w:val="22"/>
                <w:szCs w:val="22"/>
              </w:rPr>
              <w:t>ting</w:t>
            </w:r>
            <w:r w:rsidRPr="00B578A3">
              <w:rPr>
                <w:color w:val="auto"/>
                <w:sz w:val="22"/>
                <w:szCs w:val="22"/>
              </w:rPr>
              <w:t xml:space="preserve"> to a new domain structure.</w:t>
            </w:r>
          </w:p>
          <w:p w14:paraId="39837756" w14:textId="329BB5CE" w:rsidR="004B74E9" w:rsidRPr="00B578A3" w:rsidRDefault="00B802CD" w:rsidP="004B74E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bookmarkStart w:id="0" w:name="_Hlk64465946"/>
            <w:r w:rsidRPr="00B578A3">
              <w:rPr>
                <w:color w:val="auto"/>
                <w:sz w:val="22"/>
                <w:szCs w:val="22"/>
              </w:rPr>
              <w:t xml:space="preserve">Troubleshoot and configure VPNs, Remote Desktop Services, network printers, </w:t>
            </w:r>
            <w:r w:rsidR="00603E6D" w:rsidRPr="00B578A3">
              <w:rPr>
                <w:color w:val="auto"/>
                <w:sz w:val="22"/>
                <w:szCs w:val="22"/>
              </w:rPr>
              <w:t xml:space="preserve">phones, conference equipment, </w:t>
            </w:r>
            <w:r w:rsidRPr="00B578A3">
              <w:rPr>
                <w:color w:val="auto"/>
                <w:sz w:val="22"/>
                <w:szCs w:val="22"/>
              </w:rPr>
              <w:t>and Citrix.</w:t>
            </w:r>
          </w:p>
          <w:p w14:paraId="39AB4D64" w14:textId="77777777" w:rsidR="00A5402E" w:rsidRPr="00A5402E" w:rsidRDefault="0008509D" w:rsidP="00A5402E">
            <w:pPr>
              <w:pStyle w:val="ListParagraph"/>
              <w:numPr>
                <w:ilvl w:val="0"/>
                <w:numId w:val="8"/>
              </w:numPr>
              <w:rPr>
                <w:color w:val="auto"/>
                <w:sz w:val="22"/>
                <w:szCs w:val="22"/>
                <w:lang w:val="it-IT"/>
              </w:rPr>
            </w:pPr>
            <w:r w:rsidRPr="00B578A3">
              <w:rPr>
                <w:color w:val="auto"/>
                <w:sz w:val="22"/>
                <w:szCs w:val="22"/>
              </w:rPr>
              <w:t>Administ</w:t>
            </w:r>
            <w:r w:rsidR="009D0871" w:rsidRPr="00B578A3">
              <w:rPr>
                <w:color w:val="auto"/>
                <w:sz w:val="22"/>
                <w:szCs w:val="22"/>
              </w:rPr>
              <w:t>ration of</w:t>
            </w:r>
            <w:r w:rsidRPr="00B578A3">
              <w:rPr>
                <w:color w:val="auto"/>
                <w:sz w:val="22"/>
                <w:szCs w:val="22"/>
              </w:rPr>
              <w:t xml:space="preserve"> domain objects via ADUC and Exchange Management Console.</w:t>
            </w:r>
            <w:bookmarkEnd w:id="0"/>
          </w:p>
          <w:p w14:paraId="15917ED4" w14:textId="5EDC04A6" w:rsidR="000334C1" w:rsidRPr="00A5402E" w:rsidRDefault="00A5402E" w:rsidP="00A5402E">
            <w:pPr>
              <w:rPr>
                <w:color w:val="8A2387" w:themeColor="accent1"/>
                <w:sz w:val="22"/>
                <w:szCs w:val="22"/>
                <w:lang w:val="it-IT"/>
              </w:rPr>
            </w:pPr>
            <w:r w:rsidRPr="00A5402E">
              <w:rPr>
                <w:b/>
                <w:bCs/>
                <w:color w:val="8A2387" w:themeColor="accent1"/>
                <w:sz w:val="32"/>
              </w:rPr>
              <w:t>Skills</w:t>
            </w:r>
          </w:p>
          <w:p w14:paraId="4DADC156" w14:textId="5C1A8463" w:rsidR="00E35B9D" w:rsidRPr="00B578A3" w:rsidRDefault="00971250" w:rsidP="00937825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it-IT"/>
              </w:rPr>
            </w:pPr>
            <w:r w:rsidRPr="00B578A3">
              <w:rPr>
                <w:color w:val="auto"/>
                <w:lang w:val="it-IT"/>
              </w:rPr>
              <w:t>Info</w:t>
            </w:r>
            <w:r w:rsidR="00E13388" w:rsidRPr="00B578A3">
              <w:rPr>
                <w:color w:val="auto"/>
                <w:lang w:val="it-IT"/>
              </w:rPr>
              <w:t>rmation Technology</w:t>
            </w:r>
            <w:r w:rsidR="00E35B9D" w:rsidRPr="00B578A3">
              <w:rPr>
                <w:color w:val="auto"/>
                <w:lang w:val="it-IT"/>
              </w:rPr>
              <w:t xml:space="preserve"> Support</w:t>
            </w:r>
          </w:p>
          <w:p w14:paraId="532A7F13" w14:textId="2059D3B8" w:rsidR="002E7A72" w:rsidRPr="00B578A3" w:rsidRDefault="002E7A72" w:rsidP="00B578A3">
            <w:pPr>
              <w:pStyle w:val="ListParagraph"/>
              <w:numPr>
                <w:ilvl w:val="1"/>
                <w:numId w:val="14"/>
              </w:numPr>
              <w:rPr>
                <w:color w:val="auto"/>
                <w:lang w:val="it-IT"/>
              </w:rPr>
            </w:pPr>
            <w:r w:rsidRPr="00B578A3">
              <w:rPr>
                <w:color w:val="auto"/>
              </w:rPr>
              <w:t>Active Directory</w:t>
            </w:r>
          </w:p>
          <w:p w14:paraId="311C0F30" w14:textId="114060FE" w:rsidR="002E7A72" w:rsidRPr="00B578A3" w:rsidRDefault="002E7A72" w:rsidP="00B578A3">
            <w:pPr>
              <w:pStyle w:val="ListParagraph"/>
              <w:numPr>
                <w:ilvl w:val="1"/>
                <w:numId w:val="14"/>
              </w:numPr>
              <w:rPr>
                <w:color w:val="auto"/>
                <w:lang w:val="it-IT"/>
              </w:rPr>
            </w:pPr>
            <w:r w:rsidRPr="00B578A3">
              <w:rPr>
                <w:color w:val="auto"/>
              </w:rPr>
              <w:t>Windows and macOS</w:t>
            </w:r>
          </w:p>
          <w:p w14:paraId="6DD59E80" w14:textId="6E324DE5" w:rsidR="00B578A3" w:rsidRPr="00B578A3" w:rsidRDefault="00B578A3" w:rsidP="00B578A3">
            <w:pPr>
              <w:pStyle w:val="ListParagraph"/>
              <w:numPr>
                <w:ilvl w:val="1"/>
                <w:numId w:val="14"/>
              </w:numPr>
              <w:rPr>
                <w:color w:val="auto"/>
                <w:lang w:val="it-IT"/>
              </w:rPr>
            </w:pPr>
            <w:r>
              <w:rPr>
                <w:color w:val="auto"/>
              </w:rPr>
              <w:t>Vendor Management and Hardware Acquisition</w:t>
            </w:r>
          </w:p>
          <w:p w14:paraId="3F803AC3" w14:textId="13C9B8C3" w:rsidR="00A5402E" w:rsidRPr="00A5402E" w:rsidRDefault="00971250" w:rsidP="00A5402E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it-IT"/>
              </w:rPr>
            </w:pPr>
            <w:r w:rsidRPr="00B578A3">
              <w:rPr>
                <w:color w:val="auto"/>
              </w:rPr>
              <w:t>Computer Scienc</w:t>
            </w:r>
            <w:r w:rsidR="00A5402E">
              <w:rPr>
                <w:color w:val="auto"/>
              </w:rPr>
              <w:t>e</w:t>
            </w:r>
          </w:p>
          <w:p w14:paraId="3CC1CAE9" w14:textId="59491717" w:rsidR="00A5402E" w:rsidRPr="00A5402E" w:rsidRDefault="00A5402E" w:rsidP="00A5402E">
            <w:pPr>
              <w:pStyle w:val="ListParagraph"/>
              <w:numPr>
                <w:ilvl w:val="1"/>
                <w:numId w:val="14"/>
              </w:numPr>
              <w:rPr>
                <w:color w:val="auto"/>
                <w:lang w:val="it-IT"/>
              </w:rPr>
            </w:pPr>
            <w:r>
              <w:rPr>
                <w:color w:val="auto"/>
              </w:rPr>
              <w:t>Java, Python, C++, and Data Structures</w:t>
            </w:r>
          </w:p>
          <w:p w14:paraId="09BB58A5" w14:textId="298137DD" w:rsidR="00B37005" w:rsidRPr="00A5402E" w:rsidRDefault="00B37005" w:rsidP="00A5402E">
            <w:pPr>
              <w:rPr>
                <w:color w:val="auto"/>
                <w:lang w:val="it-IT"/>
              </w:rPr>
            </w:pPr>
          </w:p>
        </w:tc>
      </w:tr>
      <w:tr w:rsidR="000334C1" w:rsidRPr="008A171A" w14:paraId="693361C8" w14:textId="77777777" w:rsidTr="00E16C7E">
        <w:trPr>
          <w:trHeight w:val="4176"/>
        </w:trPr>
        <w:tc>
          <w:tcPr>
            <w:tcW w:w="3510" w:type="dxa"/>
            <w:gridSpan w:val="6"/>
          </w:tcPr>
          <w:p w14:paraId="22FBFFA6" w14:textId="5EB6BAC2" w:rsidR="000334C1" w:rsidRPr="008A171A" w:rsidRDefault="00991859" w:rsidP="008A171A">
            <w:pPr>
              <w:pStyle w:val="AboutMe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4DFCCAFF" wp14:editId="6D9A9699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-316230</wp:posOffset>
                  </wp:positionV>
                  <wp:extent cx="1629647" cy="1718434"/>
                  <wp:effectExtent l="152400" t="114300" r="142240" b="167640"/>
                  <wp:wrapNone/>
                  <wp:docPr id="2" name="Picture 2" descr="A picture containing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pers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647" cy="171843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0" w:type="dxa"/>
            <w:vMerge/>
          </w:tcPr>
          <w:p w14:paraId="388B3AFA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50626116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0EF78D17" w14:textId="77777777" w:rsidTr="006634C9">
        <w:trPr>
          <w:trHeight w:val="540"/>
        </w:trPr>
        <w:tc>
          <w:tcPr>
            <w:tcW w:w="316" w:type="dxa"/>
          </w:tcPr>
          <w:p w14:paraId="733B18DC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CBBFB7F72BD54BB7AA977ACC541517C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</w:tcPr>
              <w:p w14:paraId="3D359CA5" w14:textId="77777777" w:rsidR="000334C1" w:rsidRDefault="000334C1" w:rsidP="004A28EA">
                <w:pPr>
                  <w:pStyle w:val="Heading4"/>
                </w:pPr>
                <w:r w:rsidRPr="003C0167">
                  <w:t>C O N T A C T</w:t>
                </w:r>
              </w:p>
            </w:tc>
          </w:sdtContent>
        </w:sdt>
        <w:tc>
          <w:tcPr>
            <w:tcW w:w="360" w:type="dxa"/>
          </w:tcPr>
          <w:p w14:paraId="4CC72EFF" w14:textId="77777777" w:rsidR="000334C1" w:rsidRDefault="000334C1" w:rsidP="004A28EA">
            <w:pPr>
              <w:pStyle w:val="Heading4"/>
            </w:pPr>
          </w:p>
        </w:tc>
        <w:tc>
          <w:tcPr>
            <w:tcW w:w="630" w:type="dxa"/>
          </w:tcPr>
          <w:p w14:paraId="1062CA4D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38F7A166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8698E7D" w14:textId="77777777" w:rsidTr="006634C9">
        <w:trPr>
          <w:trHeight w:val="620"/>
        </w:trPr>
        <w:tc>
          <w:tcPr>
            <w:tcW w:w="450" w:type="dxa"/>
            <w:gridSpan w:val="2"/>
            <w:vAlign w:val="center"/>
          </w:tcPr>
          <w:p w14:paraId="49EC6653" w14:textId="77777777" w:rsidR="000334C1" w:rsidRPr="00B8453F" w:rsidRDefault="000D3FC9" w:rsidP="00BE5968">
            <w:r>
              <w:pict w14:anchorId="183E498F">
                <v:shape id="Graphic 4" o:spid="_x0000_i1099" type="#_x0000_t75" alt="@" style="width:14.25pt;height:14.25pt;visibility:visible">
                  <v:imagedata r:id="rId12" o:title=""/>
                </v:shape>
              </w:pict>
            </w:r>
          </w:p>
        </w:tc>
        <w:tc>
          <w:tcPr>
            <w:tcW w:w="3060" w:type="dxa"/>
            <w:gridSpan w:val="4"/>
            <w:vAlign w:val="center"/>
          </w:tcPr>
          <w:p w14:paraId="0D1E561F" w14:textId="7885647B" w:rsidR="000334C1" w:rsidRPr="00B8453F" w:rsidRDefault="00E75415" w:rsidP="00BE5968">
            <w:pPr>
              <w:pStyle w:val="Contact1"/>
            </w:pPr>
            <w:r>
              <w:t>staverkendra@gmail.com</w:t>
            </w:r>
          </w:p>
        </w:tc>
        <w:tc>
          <w:tcPr>
            <w:tcW w:w="630" w:type="dxa"/>
            <w:vMerge w:val="restart"/>
            <w:tcBorders>
              <w:left w:val="nil"/>
            </w:tcBorders>
          </w:tcPr>
          <w:p w14:paraId="5FDAA02D" w14:textId="77777777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613FD20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4099FA39" w14:textId="77777777" w:rsidTr="006634C9">
        <w:trPr>
          <w:trHeight w:val="540"/>
        </w:trPr>
        <w:tc>
          <w:tcPr>
            <w:tcW w:w="450" w:type="dxa"/>
            <w:gridSpan w:val="2"/>
            <w:vAlign w:val="center"/>
          </w:tcPr>
          <w:p w14:paraId="348C4ED7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2898C021" wp14:editId="070F68EA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5D16BC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60" w:type="dxa"/>
            <w:gridSpan w:val="4"/>
            <w:vAlign w:val="center"/>
          </w:tcPr>
          <w:p w14:paraId="05B96A7F" w14:textId="4350A6DE" w:rsidR="000334C1" w:rsidRPr="00B8453F" w:rsidRDefault="000E3FA8" w:rsidP="00BE5968">
            <w:pPr>
              <w:pStyle w:val="Contact1"/>
            </w:pPr>
            <w:r>
              <w:t>(408)431-2895</w:t>
            </w:r>
          </w:p>
        </w:tc>
        <w:tc>
          <w:tcPr>
            <w:tcW w:w="630" w:type="dxa"/>
            <w:vMerge/>
          </w:tcPr>
          <w:p w14:paraId="35373C31" w14:textId="77777777" w:rsidR="000334C1" w:rsidRDefault="000334C1" w:rsidP="004A28EA"/>
        </w:tc>
        <w:tc>
          <w:tcPr>
            <w:tcW w:w="7236" w:type="dxa"/>
            <w:vMerge/>
          </w:tcPr>
          <w:p w14:paraId="230CE42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4D1D8BF" w14:textId="77777777" w:rsidTr="00E16C7E">
        <w:trPr>
          <w:trHeight w:val="540"/>
        </w:trPr>
        <w:tc>
          <w:tcPr>
            <w:tcW w:w="450" w:type="dxa"/>
            <w:gridSpan w:val="2"/>
            <w:vAlign w:val="center"/>
          </w:tcPr>
          <w:p w14:paraId="6E2123D0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753891F3" wp14:editId="16441948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gridSpan w:val="4"/>
            <w:vAlign w:val="center"/>
          </w:tcPr>
          <w:p w14:paraId="0867CADE" w14:textId="3D0BC36C" w:rsidR="000334C1" w:rsidRPr="00B8453F" w:rsidRDefault="00011E7D" w:rsidP="00BE5968">
            <w:pPr>
              <w:pStyle w:val="Contact1"/>
            </w:pPr>
            <w:hyperlink r:id="rId14" w:history="1">
              <w:r w:rsidR="000E08B4" w:rsidRPr="00A95DC4">
                <w:rPr>
                  <w:rStyle w:val="Hyperlink"/>
                </w:rPr>
                <w:t>https://www.linkedin.com/in/kendra-staver/</w:t>
              </w:r>
            </w:hyperlink>
            <w:r w:rsidR="000E08B4">
              <w:t xml:space="preserve"> </w:t>
            </w:r>
          </w:p>
        </w:tc>
        <w:tc>
          <w:tcPr>
            <w:tcW w:w="630" w:type="dxa"/>
            <w:vMerge/>
          </w:tcPr>
          <w:p w14:paraId="10DE5422" w14:textId="77777777" w:rsidR="000334C1" w:rsidRDefault="000334C1" w:rsidP="004A28EA"/>
        </w:tc>
        <w:tc>
          <w:tcPr>
            <w:tcW w:w="7236" w:type="dxa"/>
            <w:vMerge/>
          </w:tcPr>
          <w:p w14:paraId="3C4E59A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1517682F" w14:textId="77777777" w:rsidTr="00E16C7E">
        <w:trPr>
          <w:trHeight w:val="1584"/>
        </w:trPr>
        <w:tc>
          <w:tcPr>
            <w:tcW w:w="3510" w:type="dxa"/>
            <w:gridSpan w:val="6"/>
            <w:vAlign w:val="center"/>
          </w:tcPr>
          <w:p w14:paraId="1DDB754E" w14:textId="1A3BE058" w:rsidR="000334C1" w:rsidRDefault="000334C1" w:rsidP="00C17098">
            <w:pPr>
              <w:pStyle w:val="Contact2"/>
            </w:pPr>
          </w:p>
        </w:tc>
        <w:tc>
          <w:tcPr>
            <w:tcW w:w="630" w:type="dxa"/>
            <w:vMerge/>
          </w:tcPr>
          <w:p w14:paraId="072FFC1E" w14:textId="77777777" w:rsidR="000334C1" w:rsidRDefault="000334C1" w:rsidP="004A28EA"/>
        </w:tc>
        <w:tc>
          <w:tcPr>
            <w:tcW w:w="7236" w:type="dxa"/>
            <w:vMerge/>
          </w:tcPr>
          <w:p w14:paraId="56E7C903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FAED097" w14:textId="77777777" w:rsidTr="00E16C7E">
        <w:trPr>
          <w:trHeight w:val="1467"/>
        </w:trPr>
        <w:tc>
          <w:tcPr>
            <w:tcW w:w="3510" w:type="dxa"/>
            <w:gridSpan w:val="6"/>
          </w:tcPr>
          <w:p w14:paraId="3E04A2B9" w14:textId="6428FF53" w:rsidR="000334C1" w:rsidRDefault="000334C1">
            <w:pPr>
              <w:rPr>
                <w:noProof/>
              </w:rPr>
            </w:pPr>
          </w:p>
        </w:tc>
        <w:tc>
          <w:tcPr>
            <w:tcW w:w="630" w:type="dxa"/>
            <w:vMerge/>
          </w:tcPr>
          <w:p w14:paraId="52E37044" w14:textId="77777777" w:rsidR="000334C1" w:rsidRDefault="000334C1" w:rsidP="004A28EA"/>
        </w:tc>
        <w:tc>
          <w:tcPr>
            <w:tcW w:w="7236" w:type="dxa"/>
            <w:vMerge/>
          </w:tcPr>
          <w:p w14:paraId="7A56D178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E7EC984" w14:textId="77777777" w:rsidTr="00E16C7E">
        <w:trPr>
          <w:trHeight w:val="585"/>
        </w:trPr>
        <w:tc>
          <w:tcPr>
            <w:tcW w:w="450" w:type="dxa"/>
            <w:gridSpan w:val="2"/>
          </w:tcPr>
          <w:p w14:paraId="2085358E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68F13A70694B4159A475DCF3B42B45A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31645670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360" w:type="dxa"/>
          </w:tcPr>
          <w:p w14:paraId="7154D5F5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630" w:type="dxa"/>
            <w:vMerge/>
          </w:tcPr>
          <w:p w14:paraId="5EA11EF3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662D2F5C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18BAB01F" w14:textId="77777777" w:rsidTr="00E16C7E">
        <w:trPr>
          <w:trHeight w:val="170"/>
        </w:trPr>
        <w:tc>
          <w:tcPr>
            <w:tcW w:w="3510" w:type="dxa"/>
            <w:gridSpan w:val="6"/>
          </w:tcPr>
          <w:p w14:paraId="1105B8C7" w14:textId="54E6B7BB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630" w:type="dxa"/>
            <w:vMerge/>
          </w:tcPr>
          <w:p w14:paraId="238E6C75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9E386E4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18C4F203" w14:textId="77777777" w:rsidTr="00E16C7E">
        <w:trPr>
          <w:trHeight w:val="1107"/>
        </w:trPr>
        <w:tc>
          <w:tcPr>
            <w:tcW w:w="450" w:type="dxa"/>
            <w:gridSpan w:val="2"/>
          </w:tcPr>
          <w:p w14:paraId="4D036031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3A8B7C2" wp14:editId="0A9E782E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gridSpan w:val="4"/>
          </w:tcPr>
          <w:p w14:paraId="158E03DB" w14:textId="77777777" w:rsidR="000334C1" w:rsidRDefault="00E75415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De Anza</w:t>
            </w:r>
          </w:p>
          <w:p w14:paraId="0436AA0D" w14:textId="6AE6ABCE" w:rsidR="000334C1" w:rsidRDefault="00E75415" w:rsidP="00453A7B">
            <w:pPr>
              <w:pStyle w:val="Contact1"/>
            </w:pPr>
            <w:r w:rsidRPr="00E75415">
              <w:t>A.S.T. Computer Science</w:t>
            </w:r>
          </w:p>
          <w:p w14:paraId="40265EC2" w14:textId="77777777" w:rsidR="000334C1" w:rsidRDefault="00E75415" w:rsidP="00453A7B">
            <w:pPr>
              <w:pStyle w:val="Heading6"/>
            </w:pPr>
            <w:r>
              <w:t>2020</w:t>
            </w:r>
          </w:p>
          <w:p w14:paraId="1B0E0E7F" w14:textId="18BFB7D3" w:rsidR="00E75415" w:rsidRDefault="00E75415" w:rsidP="00E75415">
            <w:pPr>
              <w:rPr>
                <w:color w:val="FFFFFF" w:themeColor="background1"/>
              </w:rPr>
            </w:pPr>
            <w:r w:rsidRPr="00E75415">
              <w:rPr>
                <w:color w:val="FFFFFF" w:themeColor="background1"/>
              </w:rPr>
              <w:t>A.A. Enterprise</w:t>
            </w:r>
            <w:r w:rsidR="00011695">
              <w:rPr>
                <w:color w:val="FFFFFF" w:themeColor="background1"/>
              </w:rPr>
              <w:t xml:space="preserve"> Info</w:t>
            </w:r>
            <w:r w:rsidRPr="00E75415">
              <w:rPr>
                <w:color w:val="FFFFFF" w:themeColor="background1"/>
              </w:rPr>
              <w:t xml:space="preserve"> Security Professional</w:t>
            </w:r>
          </w:p>
          <w:p w14:paraId="054EE5B2" w14:textId="77777777" w:rsidR="00E75415" w:rsidRPr="00E75415" w:rsidRDefault="00E75415" w:rsidP="00E75415">
            <w:pPr>
              <w:rPr>
                <w:i/>
                <w:iCs/>
              </w:rPr>
            </w:pPr>
            <w:r>
              <w:rPr>
                <w:i/>
                <w:iCs/>
                <w:color w:val="FFFFFF" w:themeColor="background1"/>
              </w:rPr>
              <w:t>2016</w:t>
            </w:r>
          </w:p>
        </w:tc>
        <w:tc>
          <w:tcPr>
            <w:tcW w:w="630" w:type="dxa"/>
            <w:vMerge/>
          </w:tcPr>
          <w:p w14:paraId="3ECEA30C" w14:textId="77777777" w:rsidR="000334C1" w:rsidRPr="00C62E97" w:rsidRDefault="000334C1" w:rsidP="00453A7B"/>
        </w:tc>
        <w:tc>
          <w:tcPr>
            <w:tcW w:w="7236" w:type="dxa"/>
            <w:vMerge/>
          </w:tcPr>
          <w:p w14:paraId="1851E4D8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14E878E1" w14:textId="77777777" w:rsidTr="00E16C7E">
        <w:trPr>
          <w:trHeight w:val="1445"/>
        </w:trPr>
        <w:tc>
          <w:tcPr>
            <w:tcW w:w="450" w:type="dxa"/>
            <w:gridSpan w:val="2"/>
          </w:tcPr>
          <w:p w14:paraId="568511C3" w14:textId="46192AE2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C7522FF" wp14:editId="34CC89DF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gridSpan w:val="4"/>
          </w:tcPr>
          <w:p w14:paraId="4A075A47" w14:textId="77777777" w:rsidR="000334C1" w:rsidRPr="00887E05" w:rsidRDefault="00E75415" w:rsidP="00887E05">
            <w:pPr>
              <w:pStyle w:val="Heading5"/>
            </w:pPr>
            <w:r>
              <w:t>UC Santa Cruz</w:t>
            </w:r>
          </w:p>
          <w:p w14:paraId="171F39FA" w14:textId="77777777" w:rsidR="000334C1" w:rsidRPr="00887E05" w:rsidRDefault="00E75415" w:rsidP="00887E05">
            <w:pPr>
              <w:pStyle w:val="Contact1"/>
              <w:rPr>
                <w:rStyle w:val="Contact1Char"/>
              </w:rPr>
            </w:pPr>
            <w:r>
              <w:t>B.A. Mathematics</w:t>
            </w:r>
          </w:p>
          <w:p w14:paraId="23FFD9AE" w14:textId="11DAC598" w:rsidR="00E75415" w:rsidRPr="00E75415" w:rsidRDefault="00E75415" w:rsidP="00E75415">
            <w:pPr>
              <w:pStyle w:val="Heading6"/>
            </w:pPr>
            <w:r>
              <w:t>2013</w:t>
            </w:r>
          </w:p>
        </w:tc>
        <w:tc>
          <w:tcPr>
            <w:tcW w:w="630" w:type="dxa"/>
            <w:vMerge/>
          </w:tcPr>
          <w:p w14:paraId="294EA1FB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48A8F5BF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35721712" w14:textId="3E29A549" w:rsidR="00871DB8" w:rsidRDefault="003C0167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25D205F5" wp14:editId="2BD038E2">
                <wp:simplePos x="0" y="0"/>
                <wp:positionH relativeFrom="page">
                  <wp:posOffset>0</wp:posOffset>
                </wp:positionH>
                <wp:positionV relativeFrom="margin">
                  <wp:posOffset>-1226820</wp:posOffset>
                </wp:positionV>
                <wp:extent cx="2672033" cy="1322197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033" cy="13221970"/>
                          <a:chOff x="-2817" y="0"/>
                          <a:chExt cx="2671087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2817" y="6345363"/>
                            <a:ext cx="2671087" cy="3978927"/>
                            <a:chOff x="-2818" y="125541"/>
                            <a:chExt cx="2671632" cy="3979019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131381"/>
                              <a:ext cx="2665730" cy="2973179"/>
                              <a:chOff x="0" y="19012"/>
                              <a:chExt cx="2665730" cy="2973194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19012"/>
                                <a:ext cx="2665730" cy="210447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986366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-2818" y="125541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125541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8270" cy="4118691"/>
                            <a:chOff x="0" y="0"/>
                            <a:chExt cx="2668905" cy="411878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8905" cy="3117301"/>
                              <a:chOff x="0" y="-110884"/>
                              <a:chExt cx="2668905" cy="3117317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21114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3175" y="2000593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-2816" y="0"/>
                            <a:ext cx="2671086" cy="3948189"/>
                            <a:chOff x="-2817" y="0"/>
                            <a:chExt cx="2671631" cy="3948281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-2817" y="882890"/>
                              <a:ext cx="2668547" cy="3065391"/>
                              <a:chOff x="-2817" y="-229481"/>
                              <a:chExt cx="2668547" cy="3065407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5956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-2817" y="1830086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05CC0" id="Group 94" o:spid="_x0000_s1026" style="position:absolute;margin-left:0;margin-top:-96.6pt;width:210.4pt;height:1041.1pt;z-index:-251577344;mso-position-horizontal-relative:page;mso-position-vertical-relative:margin;mso-width-relative:margin;mso-height-relative:margin" coordorigin="-28" coordsize="26710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">
                <v:group id="Group 12" o:spid="_x0000_s1027" style="position:absolute;left:-28;top:63453;width:26710;height:39789" coordorigin="-28,1255" coordsize="26716,3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1313;width:26657;height:29732" coordorigin=",190" coordsize="26657,29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190;width:26657;height:2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9863;width:26657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left:-28;top:1255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top:1255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9" style="position:absolute;top:31146;width:26682;height:41187" coordsize="26689,4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89;height:31173" coordorigin=",-1108" coordsize="26689,3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2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2" type="#_x0000_t5" style="position:absolute;left:31;top:20005;width:26658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oup 88" o:spid="_x0000_s1045" style="position:absolute;left:-28;width:26710;height:39481" coordorigin="-28" coordsize="26716,39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6" style="position:absolute;left:-28;top:8828;width:26685;height:30654" coordorigin="-28,-2294" coordsize="26685,30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2294;width:26657;height:20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angle 74" o:spid="_x0000_s1048" type="#_x0000_t5" style="position:absolute;left:-28;top:18300;width:26657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E5CB8B9" wp14:editId="56277250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17456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4259507D" wp14:editId="777194B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5B621680" wp14:editId="5D06225C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4F6118E9" wp14:editId="5B05754A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7B717F21" wp14:editId="4C2720BB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1F76A2" wp14:editId="1616F062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EACD5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91096AD" wp14:editId="5C7131BA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0028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6496B" w14:textId="77777777" w:rsidR="00011E7D" w:rsidRDefault="00011E7D" w:rsidP="00AA35A8">
      <w:pPr>
        <w:spacing w:line="240" w:lineRule="auto"/>
      </w:pPr>
      <w:r>
        <w:separator/>
      </w:r>
    </w:p>
  </w:endnote>
  <w:endnote w:type="continuationSeparator" w:id="0">
    <w:p w14:paraId="58763018" w14:textId="77777777" w:rsidR="00011E7D" w:rsidRDefault="00011E7D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F0D8B" w14:textId="77777777" w:rsidR="00011E7D" w:rsidRDefault="00011E7D" w:rsidP="00AA35A8">
      <w:pPr>
        <w:spacing w:line="240" w:lineRule="auto"/>
      </w:pPr>
      <w:r>
        <w:separator/>
      </w:r>
    </w:p>
  </w:footnote>
  <w:footnote w:type="continuationSeparator" w:id="0">
    <w:p w14:paraId="0AD88FE2" w14:textId="77777777" w:rsidR="00011E7D" w:rsidRDefault="00011E7D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90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31DC"/>
    <w:multiLevelType w:val="hybridMultilevel"/>
    <w:tmpl w:val="9E9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B5D25"/>
    <w:multiLevelType w:val="hybridMultilevel"/>
    <w:tmpl w:val="1C2C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29FB"/>
    <w:multiLevelType w:val="hybridMultilevel"/>
    <w:tmpl w:val="972C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81560"/>
    <w:multiLevelType w:val="hybridMultilevel"/>
    <w:tmpl w:val="FA4A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505FF"/>
    <w:multiLevelType w:val="hybridMultilevel"/>
    <w:tmpl w:val="8334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A34E0"/>
    <w:multiLevelType w:val="hybridMultilevel"/>
    <w:tmpl w:val="5986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91AC8"/>
    <w:multiLevelType w:val="hybridMultilevel"/>
    <w:tmpl w:val="30A6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3636"/>
    <w:multiLevelType w:val="hybridMultilevel"/>
    <w:tmpl w:val="047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82463"/>
    <w:multiLevelType w:val="hybridMultilevel"/>
    <w:tmpl w:val="43AE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8305A"/>
    <w:multiLevelType w:val="hybridMultilevel"/>
    <w:tmpl w:val="52F0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11"/>
  </w:num>
  <w:num w:numId="8">
    <w:abstractNumId w:val="7"/>
  </w:num>
  <w:num w:numId="9">
    <w:abstractNumId w:val="2"/>
  </w:num>
  <w:num w:numId="10">
    <w:abstractNumId w:val="12"/>
  </w:num>
  <w:num w:numId="11">
    <w:abstractNumId w:val="4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A8"/>
    <w:rsid w:val="00011695"/>
    <w:rsid w:val="00011E7D"/>
    <w:rsid w:val="00014891"/>
    <w:rsid w:val="00022A31"/>
    <w:rsid w:val="000258F3"/>
    <w:rsid w:val="00033263"/>
    <w:rsid w:val="000334C1"/>
    <w:rsid w:val="00044EC8"/>
    <w:rsid w:val="0008509D"/>
    <w:rsid w:val="000873F6"/>
    <w:rsid w:val="000B286F"/>
    <w:rsid w:val="000C15A2"/>
    <w:rsid w:val="000D134B"/>
    <w:rsid w:val="000D3FC9"/>
    <w:rsid w:val="000E08B4"/>
    <w:rsid w:val="000E3FA8"/>
    <w:rsid w:val="00104EC3"/>
    <w:rsid w:val="00124ED6"/>
    <w:rsid w:val="00137862"/>
    <w:rsid w:val="00167789"/>
    <w:rsid w:val="00194704"/>
    <w:rsid w:val="001B160B"/>
    <w:rsid w:val="001F3DED"/>
    <w:rsid w:val="00203213"/>
    <w:rsid w:val="00210478"/>
    <w:rsid w:val="002236D5"/>
    <w:rsid w:val="00235C56"/>
    <w:rsid w:val="00243756"/>
    <w:rsid w:val="0027193E"/>
    <w:rsid w:val="002C4E0C"/>
    <w:rsid w:val="002D2AFE"/>
    <w:rsid w:val="002E7306"/>
    <w:rsid w:val="002E7A72"/>
    <w:rsid w:val="00315BF7"/>
    <w:rsid w:val="00331DCE"/>
    <w:rsid w:val="00352A17"/>
    <w:rsid w:val="00361B15"/>
    <w:rsid w:val="0036798C"/>
    <w:rsid w:val="00390C30"/>
    <w:rsid w:val="00396169"/>
    <w:rsid w:val="003A19F4"/>
    <w:rsid w:val="003B4AEF"/>
    <w:rsid w:val="003C0167"/>
    <w:rsid w:val="00413559"/>
    <w:rsid w:val="00415CF3"/>
    <w:rsid w:val="004354C3"/>
    <w:rsid w:val="004408B5"/>
    <w:rsid w:val="00453A7B"/>
    <w:rsid w:val="00473B41"/>
    <w:rsid w:val="00481B1E"/>
    <w:rsid w:val="004936B2"/>
    <w:rsid w:val="004A28EA"/>
    <w:rsid w:val="004B74E9"/>
    <w:rsid w:val="005436B8"/>
    <w:rsid w:val="00567ECB"/>
    <w:rsid w:val="005712D6"/>
    <w:rsid w:val="005E568F"/>
    <w:rsid w:val="00603E6D"/>
    <w:rsid w:val="00643E7D"/>
    <w:rsid w:val="006602AF"/>
    <w:rsid w:val="006634C9"/>
    <w:rsid w:val="00691ECC"/>
    <w:rsid w:val="006A1E18"/>
    <w:rsid w:val="006B0E53"/>
    <w:rsid w:val="006C525B"/>
    <w:rsid w:val="006C7F5A"/>
    <w:rsid w:val="006F34AF"/>
    <w:rsid w:val="007457AF"/>
    <w:rsid w:val="00751822"/>
    <w:rsid w:val="00765742"/>
    <w:rsid w:val="00791376"/>
    <w:rsid w:val="007C14DB"/>
    <w:rsid w:val="00831977"/>
    <w:rsid w:val="00871DB8"/>
    <w:rsid w:val="00885609"/>
    <w:rsid w:val="00887E05"/>
    <w:rsid w:val="008A171A"/>
    <w:rsid w:val="008F180B"/>
    <w:rsid w:val="008F48B9"/>
    <w:rsid w:val="009049BC"/>
    <w:rsid w:val="00937825"/>
    <w:rsid w:val="009478BA"/>
    <w:rsid w:val="00965C10"/>
    <w:rsid w:val="00971250"/>
    <w:rsid w:val="009728F3"/>
    <w:rsid w:val="00991859"/>
    <w:rsid w:val="009A5501"/>
    <w:rsid w:val="009D0871"/>
    <w:rsid w:val="009D646A"/>
    <w:rsid w:val="009E1C0C"/>
    <w:rsid w:val="00A03671"/>
    <w:rsid w:val="00A2769C"/>
    <w:rsid w:val="00A5402E"/>
    <w:rsid w:val="00A633B0"/>
    <w:rsid w:val="00AA1166"/>
    <w:rsid w:val="00AA35A8"/>
    <w:rsid w:val="00AC5B9E"/>
    <w:rsid w:val="00AE4AE3"/>
    <w:rsid w:val="00AE562D"/>
    <w:rsid w:val="00B02024"/>
    <w:rsid w:val="00B31B47"/>
    <w:rsid w:val="00B351EF"/>
    <w:rsid w:val="00B37005"/>
    <w:rsid w:val="00B55F84"/>
    <w:rsid w:val="00B578A3"/>
    <w:rsid w:val="00B71E96"/>
    <w:rsid w:val="00B802CD"/>
    <w:rsid w:val="00B8453F"/>
    <w:rsid w:val="00B85473"/>
    <w:rsid w:val="00BE5968"/>
    <w:rsid w:val="00C17098"/>
    <w:rsid w:val="00C62E97"/>
    <w:rsid w:val="00CB3E40"/>
    <w:rsid w:val="00CC0F86"/>
    <w:rsid w:val="00CE4122"/>
    <w:rsid w:val="00CF22B3"/>
    <w:rsid w:val="00D62DE4"/>
    <w:rsid w:val="00D72D56"/>
    <w:rsid w:val="00D86385"/>
    <w:rsid w:val="00D95726"/>
    <w:rsid w:val="00DB0765"/>
    <w:rsid w:val="00DB472D"/>
    <w:rsid w:val="00DE5F88"/>
    <w:rsid w:val="00DF2298"/>
    <w:rsid w:val="00E067BA"/>
    <w:rsid w:val="00E13388"/>
    <w:rsid w:val="00E16C7E"/>
    <w:rsid w:val="00E35B9D"/>
    <w:rsid w:val="00E72B33"/>
    <w:rsid w:val="00E75415"/>
    <w:rsid w:val="00EB74E8"/>
    <w:rsid w:val="00EC0F79"/>
    <w:rsid w:val="00EC7C80"/>
    <w:rsid w:val="00F20BAB"/>
    <w:rsid w:val="00F30552"/>
    <w:rsid w:val="00F46BDB"/>
    <w:rsid w:val="00F8432D"/>
    <w:rsid w:val="00FD308E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FD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customStyle="1" w:styleId="truncate-multiline--last-line-wrapper">
    <w:name w:val="truncate-multiline--last-line-wrapper"/>
    <w:basedOn w:val="DefaultParagraphFont"/>
    <w:rsid w:val="00390C30"/>
  </w:style>
  <w:style w:type="character" w:styleId="Hyperlink">
    <w:name w:val="Hyperlink"/>
    <w:basedOn w:val="DefaultParagraphFont"/>
    <w:uiPriority w:val="99"/>
    <w:unhideWhenUsed/>
    <w:rsid w:val="000E0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kendra-staver/" TargetMode="Externa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purrBuns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BFB7F72BD54BB7AA977ACC54151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2FFF0-9CDC-4146-AA8F-A784D15E7055}"/>
      </w:docPartPr>
      <w:docPartBody>
        <w:p w:rsidR="00C436D1" w:rsidRDefault="004D626E">
          <w:pPr>
            <w:pStyle w:val="CBBFB7F72BD54BB7AA977ACC541517C5"/>
          </w:pPr>
          <w:r>
            <w:t>C O N T A C T</w:t>
          </w:r>
        </w:p>
      </w:docPartBody>
    </w:docPart>
    <w:docPart>
      <w:docPartPr>
        <w:name w:val="68F13A70694B4159A475DCF3B42B4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2996-C5FC-4392-B3CC-3B64189388CD}"/>
      </w:docPartPr>
      <w:docPartBody>
        <w:p w:rsidR="00C436D1" w:rsidRDefault="004D626E">
          <w:pPr>
            <w:pStyle w:val="68F13A70694B4159A475DCF3B42B45AD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6E"/>
    <w:rsid w:val="00104577"/>
    <w:rsid w:val="001A0DB1"/>
    <w:rsid w:val="001F69AC"/>
    <w:rsid w:val="003F7A7B"/>
    <w:rsid w:val="004815CB"/>
    <w:rsid w:val="004D626E"/>
    <w:rsid w:val="0050418B"/>
    <w:rsid w:val="005F5149"/>
    <w:rsid w:val="006D28AC"/>
    <w:rsid w:val="007069F9"/>
    <w:rsid w:val="0076785B"/>
    <w:rsid w:val="00A11A89"/>
    <w:rsid w:val="00B93C26"/>
    <w:rsid w:val="00B979A8"/>
    <w:rsid w:val="00C436D1"/>
    <w:rsid w:val="00F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DEBBBEC03C4567A9582607D577BB2A">
    <w:name w:val="51DEBBBEC03C4567A9582607D577BB2A"/>
  </w:style>
  <w:style w:type="paragraph" w:customStyle="1" w:styleId="E4E4BC51ED134A3A9B4A6AD564128F0D">
    <w:name w:val="E4E4BC51ED134A3A9B4A6AD564128F0D"/>
  </w:style>
  <w:style w:type="paragraph" w:customStyle="1" w:styleId="D2E862C780354385ACCAEEB26E06D65D">
    <w:name w:val="D2E862C780354385ACCAEEB26E06D65D"/>
  </w:style>
  <w:style w:type="paragraph" w:customStyle="1" w:styleId="BED8829351274C5280B8C8AECCFBF9DD">
    <w:name w:val="BED8829351274C5280B8C8AECCFBF9DD"/>
  </w:style>
  <w:style w:type="paragraph" w:customStyle="1" w:styleId="54C62FF3214745328F7EC271D3ADCC2E">
    <w:name w:val="54C62FF3214745328F7EC271D3ADCC2E"/>
  </w:style>
  <w:style w:type="paragraph" w:customStyle="1" w:styleId="64D1801D08094740B3157598B8E94796">
    <w:name w:val="64D1801D08094740B3157598B8E94796"/>
  </w:style>
  <w:style w:type="paragraph" w:customStyle="1" w:styleId="B15D3F947D9843E69688D1AB4E8ABF2B">
    <w:name w:val="B15D3F947D9843E69688D1AB4E8ABF2B"/>
  </w:style>
  <w:style w:type="paragraph" w:customStyle="1" w:styleId="5BD2D7EDFDF54A5A8E23AED1B0A3420F">
    <w:name w:val="5BD2D7EDFDF54A5A8E23AED1B0A3420F"/>
  </w:style>
  <w:style w:type="paragraph" w:customStyle="1" w:styleId="CF6C839203F74170BC170D6CDCEDD6E4">
    <w:name w:val="CF6C839203F74170BC170D6CDCEDD6E4"/>
  </w:style>
  <w:style w:type="paragraph" w:customStyle="1" w:styleId="079FE848561D4ACC8ED234AD57945964">
    <w:name w:val="079FE848561D4ACC8ED234AD57945964"/>
  </w:style>
  <w:style w:type="paragraph" w:customStyle="1" w:styleId="27F20B74F40B4907BDD3DD2FFB26A2A1">
    <w:name w:val="27F20B74F40B4907BDD3DD2FFB26A2A1"/>
  </w:style>
  <w:style w:type="paragraph" w:customStyle="1" w:styleId="626DE429F36540438AA30EC23F109CEA">
    <w:name w:val="626DE429F36540438AA30EC23F109CEA"/>
  </w:style>
  <w:style w:type="paragraph" w:customStyle="1" w:styleId="0E70512742384E29828984828BEC6FCA">
    <w:name w:val="0E70512742384E29828984828BEC6FCA"/>
  </w:style>
  <w:style w:type="paragraph" w:customStyle="1" w:styleId="6A3E29E63BC54F3B9CF8F6038B273ECB">
    <w:name w:val="6A3E29E63BC54F3B9CF8F6038B273ECB"/>
  </w:style>
  <w:style w:type="paragraph" w:customStyle="1" w:styleId="163CD47B9CE54B009EC0FDF97CB61672">
    <w:name w:val="163CD47B9CE54B009EC0FDF97CB61672"/>
  </w:style>
  <w:style w:type="paragraph" w:customStyle="1" w:styleId="A46CD64D97F94E409877471940A14D8E">
    <w:name w:val="A46CD64D97F94E409877471940A14D8E"/>
  </w:style>
  <w:style w:type="paragraph" w:customStyle="1" w:styleId="190B5F3284AD446FB318C493FC6AEC83">
    <w:name w:val="190B5F3284AD446FB318C493FC6AEC83"/>
  </w:style>
  <w:style w:type="paragraph" w:customStyle="1" w:styleId="1168C7A6013D454AB82540CC04F95A46">
    <w:name w:val="1168C7A6013D454AB82540CC04F95A46"/>
  </w:style>
  <w:style w:type="paragraph" w:customStyle="1" w:styleId="43C28D62CF0F4DEEBE43FF0AB0F2D180">
    <w:name w:val="43C28D62CF0F4DEEBE43FF0AB0F2D180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1B7E1FF227E3440D9537B2179B82EAC0">
    <w:name w:val="1B7E1FF227E3440D9537B2179B82EAC0"/>
  </w:style>
  <w:style w:type="paragraph" w:customStyle="1" w:styleId="CBBFB7F72BD54BB7AA977ACC541517C5">
    <w:name w:val="CBBFB7F72BD54BB7AA977ACC541517C5"/>
  </w:style>
  <w:style w:type="paragraph" w:customStyle="1" w:styleId="78CD82F24AB943C3B99297D5202416B6">
    <w:name w:val="78CD82F24AB943C3B99297D5202416B6"/>
  </w:style>
  <w:style w:type="paragraph" w:customStyle="1" w:styleId="A3003E706B8946C7B8ED7087B334DFDA">
    <w:name w:val="A3003E706B8946C7B8ED7087B334DFDA"/>
  </w:style>
  <w:style w:type="paragraph" w:customStyle="1" w:styleId="E48B91DC40CC47E6BD5CE346E5E440AB">
    <w:name w:val="E48B91DC40CC47E6BD5CE346E5E440AB"/>
  </w:style>
  <w:style w:type="paragraph" w:customStyle="1" w:styleId="74AF313BA4D14D90A463A7DD6C22F3CE">
    <w:name w:val="74AF313BA4D14D90A463A7DD6C22F3CE"/>
  </w:style>
  <w:style w:type="paragraph" w:customStyle="1" w:styleId="68F13A70694B4159A475DCF3B42B45AD">
    <w:name w:val="68F13A70694B4159A475DCF3B42B45AD"/>
  </w:style>
  <w:style w:type="paragraph" w:customStyle="1" w:styleId="95E9E6AB9A704B52A61C07FF6519658F">
    <w:name w:val="95E9E6AB9A704B52A61C07FF6519658F"/>
  </w:style>
  <w:style w:type="paragraph" w:customStyle="1" w:styleId="9F66644FAA1740499C5A563D7AF821E9">
    <w:name w:val="9F66644FAA1740499C5A563D7AF821E9"/>
  </w:style>
  <w:style w:type="paragraph" w:customStyle="1" w:styleId="7342BA7526E94483BB930B591649EC6C">
    <w:name w:val="7342BA7526E94483BB930B591649EC6C"/>
  </w:style>
  <w:style w:type="paragraph" w:customStyle="1" w:styleId="FD401F6B22F240EC8C27CB6425096C14">
    <w:name w:val="FD401F6B22F240EC8C27CB6425096C14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3AAE85763DDC452BB24394BBEA6970DE">
    <w:name w:val="3AAE85763DDC452BB24394BBEA6970DE"/>
  </w:style>
  <w:style w:type="paragraph" w:customStyle="1" w:styleId="5712767DAC66473C95730F8887C4CC94">
    <w:name w:val="5712767DAC66473C95730F8887C4CC94"/>
  </w:style>
  <w:style w:type="paragraph" w:customStyle="1" w:styleId="D1B471AE7E8040A5AFE46BF7225AE35A">
    <w:name w:val="D1B471AE7E8040A5AFE46BF7225AE35A"/>
  </w:style>
  <w:style w:type="paragraph" w:customStyle="1" w:styleId="8705E13BF1F841CFB125D34D86D37E24">
    <w:name w:val="8705E13BF1F841CFB125D34D86D37E24"/>
  </w:style>
  <w:style w:type="paragraph" w:customStyle="1" w:styleId="49B6E52ED9DD450FBD9EB5813A7B7B6A">
    <w:name w:val="49B6E52ED9DD450FBD9EB5813A7B7B6A"/>
  </w:style>
  <w:style w:type="paragraph" w:customStyle="1" w:styleId="02355775313B4817A2AC5C0979461312">
    <w:name w:val="02355775313B4817A2AC5C0979461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5CCEE-FB18-4394-A0A0-6F8F3395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2021-01-22T02:17:00Z</dcterms:created>
  <dcterms:modified xsi:type="dcterms:W3CDTF">2021-06-30T21:36:00Z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